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5"/>
        <w:gridCol w:w="4248"/>
        <w:gridCol w:w="4392"/>
        <w:gridCol w:w="9"/>
      </w:tblGrid>
      <w:tr w:rsidR="007A0F44" w:rsidRPr="00565B06" w14:paraId="7B759D53" w14:textId="77777777" w:rsidTr="007360A0">
        <w:trPr>
          <w:gridBefore w:val="1"/>
          <w:gridAfter w:val="1"/>
          <w:wBefore w:w="725" w:type="dxa"/>
          <w:wAfter w:w="9" w:type="dxa"/>
          <w:trHeight w:hRule="exact" w:val="1944"/>
        </w:trPr>
        <w:tc>
          <w:tcPr>
            <w:tcW w:w="4248" w:type="dxa"/>
            <w:tcMar>
              <w:right w:w="144" w:type="dxa"/>
            </w:tcMar>
            <w:vAlign w:val="bottom"/>
          </w:tcPr>
          <w:p w14:paraId="54FD0F8C" w14:textId="77777777" w:rsidR="007A0F44" w:rsidRPr="00565B06" w:rsidRDefault="00855689" w:rsidP="00174A87">
            <w:pPr>
              <w:pStyle w:val="Title"/>
            </w:pPr>
            <w:r>
              <w:t>Jeffrey</w:t>
            </w:r>
          </w:p>
          <w:p w14:paraId="0B4A5963" w14:textId="77777777" w:rsidR="007A0F44" w:rsidRPr="00565B06" w:rsidRDefault="00855689" w:rsidP="00855689">
            <w:pPr>
              <w:pStyle w:val="Subtitle"/>
            </w:pPr>
            <w:r>
              <w:t>Franklin</w:t>
            </w:r>
          </w:p>
        </w:tc>
        <w:tc>
          <w:tcPr>
            <w:tcW w:w="4392" w:type="dxa"/>
            <w:tcMar>
              <w:left w:w="144" w:type="dxa"/>
            </w:tcMar>
            <w:vAlign w:val="bottom"/>
          </w:tcPr>
          <w:p w14:paraId="308C9D9D" w14:textId="3536C513" w:rsidR="007A0F44" w:rsidRDefault="005841EC" w:rsidP="007E444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F9E40C87375441AAA94DA3EB4652F1CF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6D6695">
                  <w:t>Chelmsford, ON POM 1L0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7D696B4" wp14:editId="4E6033C8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DC45B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7A0F44">
              <w:t xml:space="preserve">  </w:t>
            </w:r>
          </w:p>
          <w:p w14:paraId="1D8769F4" w14:textId="77777777" w:rsidR="007A0F44" w:rsidRDefault="005841EC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AA906041E951499DBD581B6EFF94D20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6D6695">
                  <w:t>jeffrey.franklin72@gmail.com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44FECA11" wp14:editId="7D9ABCEC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8E92A0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EF867EA" w14:textId="3270F9F4" w:rsidR="007A0F44" w:rsidRDefault="00C6749C" w:rsidP="00AC67F6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3C01B7C40C774094BFA3C71E004D37B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Pr="00C6749C">
                  <w:t>jeffreyfranklin.github.io</w:t>
                </w:r>
              </w:sdtContent>
            </w:sdt>
            <w:r w:rsidR="00855689">
              <w:rPr>
                <w:color w:val="auto"/>
              </w:rPr>
              <w:t xml:space="preserve"> </w:t>
            </w:r>
            <w:r w:rsidR="007A0F44">
              <w:t xml:space="preserve">  </w:t>
            </w:r>
            <w:r w:rsidR="00855689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44EA644" wp14:editId="484D5459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A5B78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VwA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tpUFX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4AB777A4" w14:textId="77777777" w:rsidR="007A0F44" w:rsidRPr="00565B06" w:rsidRDefault="007A0F44" w:rsidP="0058509C">
            <w:pPr>
              <w:pStyle w:val="ContactInfo"/>
            </w:pPr>
            <w:r>
              <w:t xml:space="preserve">  </w:t>
            </w:r>
          </w:p>
        </w:tc>
      </w:tr>
      <w:tr w:rsidR="00A77B4D" w:rsidRPr="00791CE7" w14:paraId="17257F6D" w14:textId="77777777" w:rsidTr="00D840DE">
        <w:tblPrEx>
          <w:tblCellMar>
            <w:bottom w:w="0" w:type="dxa"/>
          </w:tblCellMar>
        </w:tblPrEx>
        <w:tc>
          <w:tcPr>
            <w:tcW w:w="725" w:type="dxa"/>
            <w:tcMar>
              <w:right w:w="216" w:type="dxa"/>
            </w:tcMar>
            <w:vAlign w:val="bottom"/>
          </w:tcPr>
          <w:p w14:paraId="6A2175AE" w14:textId="77777777" w:rsidR="00A77B4D" w:rsidRPr="00791CE7" w:rsidRDefault="00075B13" w:rsidP="00075B13">
            <w:pPr>
              <w:pStyle w:val="Icons"/>
              <w:rPr>
                <w:sz w:val="24"/>
              </w:rPr>
            </w:pPr>
            <w:r w:rsidRPr="00791CE7">
              <w:rPr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59A9A569" wp14:editId="5C3B8722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4BC02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3"/>
          </w:tcPr>
          <w:p w14:paraId="20AC9038" w14:textId="77777777" w:rsidR="00A77B4D" w:rsidRPr="00791CE7" w:rsidRDefault="005841EC" w:rsidP="002146F8">
            <w:pPr>
              <w:pStyle w:val="Heading1"/>
              <w:outlineLvl w:val="0"/>
              <w:rPr>
                <w:sz w:val="36"/>
              </w:rPr>
            </w:pPr>
            <w:sdt>
              <w:sdtPr>
                <w:rPr>
                  <w:sz w:val="36"/>
                </w:rPr>
                <w:alias w:val="Education:"/>
                <w:tag w:val="Education:"/>
                <w:id w:val="1586649636"/>
                <w:placeholder>
                  <w:docPart w:val="FDDCECA269CC41B4967F3BC802517629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791CE7">
                  <w:rPr>
                    <w:sz w:val="36"/>
                  </w:rPr>
                  <w:t>Education</w:t>
                </w:r>
              </w:sdtContent>
            </w:sdt>
          </w:p>
        </w:tc>
      </w:tr>
    </w:tbl>
    <w:p w14:paraId="14962C3A" w14:textId="77777777" w:rsidR="006D6695" w:rsidRPr="00791CE7" w:rsidRDefault="006D6695" w:rsidP="00B47E1E">
      <w:pPr>
        <w:pStyle w:val="Heading2"/>
        <w:rPr>
          <w:sz w:val="28"/>
        </w:rPr>
      </w:pPr>
      <w:r w:rsidRPr="00791CE7">
        <w:rPr>
          <w:sz w:val="28"/>
        </w:rPr>
        <w:t>Bachelor’s Degree in Computer Science, Specialization in Game Design</w:t>
      </w:r>
    </w:p>
    <w:p w14:paraId="602B6650" w14:textId="77777777" w:rsidR="007C0E0E" w:rsidRPr="00791CE7" w:rsidRDefault="006D6695" w:rsidP="00B47E1E">
      <w:pPr>
        <w:pStyle w:val="Heading2"/>
        <w:rPr>
          <w:sz w:val="28"/>
        </w:rPr>
      </w:pPr>
      <w:r w:rsidRPr="00791CE7">
        <w:rPr>
          <w:sz w:val="28"/>
        </w:rPr>
        <w:t>Minor in Mathematics</w:t>
      </w:r>
      <w:r w:rsidR="007C0E0E" w:rsidRPr="00791CE7">
        <w:rPr>
          <w:sz w:val="28"/>
        </w:rPr>
        <w:t xml:space="preserve"> | </w:t>
      </w:r>
      <w:r w:rsidRPr="00791CE7">
        <w:rPr>
          <w:rStyle w:val="Emphasis"/>
          <w:sz w:val="28"/>
        </w:rPr>
        <w:t>Laurentian University</w:t>
      </w:r>
    </w:p>
    <w:p w14:paraId="7C010292" w14:textId="77777777" w:rsidR="000E24AC" w:rsidRPr="00791CE7" w:rsidRDefault="006D6695" w:rsidP="00224740">
      <w:pPr>
        <w:pStyle w:val="Heading3"/>
        <w:rPr>
          <w:sz w:val="28"/>
        </w:rPr>
      </w:pPr>
      <w:r w:rsidRPr="00791CE7">
        <w:rPr>
          <w:sz w:val="28"/>
        </w:rPr>
        <w:t>September 2018</w:t>
      </w:r>
      <w:r w:rsidR="007C0E0E" w:rsidRPr="00791CE7">
        <w:rPr>
          <w:sz w:val="28"/>
        </w:rPr>
        <w:t xml:space="preserve"> – </w:t>
      </w:r>
      <w:r w:rsidR="008671D0" w:rsidRPr="00791CE7">
        <w:rPr>
          <w:sz w:val="28"/>
        </w:rPr>
        <w:t xml:space="preserve">Anticipated completion </w:t>
      </w:r>
      <w:r w:rsidRPr="00791CE7">
        <w:rPr>
          <w:sz w:val="28"/>
        </w:rPr>
        <w:t>December 2022</w:t>
      </w:r>
    </w:p>
    <w:p w14:paraId="4DCC9060" w14:textId="77777777" w:rsidR="00224740" w:rsidRPr="00791CE7" w:rsidRDefault="00224740" w:rsidP="00224740">
      <w:pPr>
        <w:rPr>
          <w:sz w:val="24"/>
        </w:rPr>
      </w:pPr>
      <w:r w:rsidRPr="00791CE7">
        <w:rPr>
          <w:sz w:val="24"/>
        </w:rPr>
        <w:t>Current Academic Standing: Dean’s Honours List</w:t>
      </w:r>
    </w:p>
    <w:p w14:paraId="3BCB9E19" w14:textId="77777777" w:rsidR="00224740" w:rsidRPr="00791CE7" w:rsidRDefault="00224740" w:rsidP="00224740">
      <w:pPr>
        <w:rPr>
          <w:sz w:val="24"/>
        </w:rPr>
      </w:pPr>
      <w:r w:rsidRPr="00791CE7">
        <w:rPr>
          <w:sz w:val="24"/>
        </w:rPr>
        <w:t>Laurentian University (Merit) Scholarship 4 Years</w:t>
      </w:r>
    </w:p>
    <w:p w14:paraId="0D7CFC27" w14:textId="77777777" w:rsidR="007C0E0E" w:rsidRPr="00791CE7" w:rsidRDefault="007C0E0E" w:rsidP="007C0E0E">
      <w:pPr>
        <w:rPr>
          <w:sz w:val="24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791CE7" w14:paraId="7342FEB4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EE21A32" w14:textId="77777777" w:rsidR="005E088C" w:rsidRPr="00791CE7" w:rsidRDefault="00075B13" w:rsidP="00075B13">
            <w:pPr>
              <w:pStyle w:val="Icons"/>
              <w:rPr>
                <w:sz w:val="24"/>
              </w:rPr>
            </w:pPr>
            <w:r w:rsidRPr="00791CE7">
              <w:rPr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72BC02F5" wp14:editId="31CA6884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86C174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313A238" w14:textId="77777777" w:rsidR="005E088C" w:rsidRPr="00791CE7" w:rsidRDefault="005841EC" w:rsidP="0004158B">
            <w:pPr>
              <w:pStyle w:val="Heading1"/>
              <w:outlineLvl w:val="0"/>
              <w:rPr>
                <w:sz w:val="36"/>
              </w:rPr>
            </w:pPr>
            <w:sdt>
              <w:sdtPr>
                <w:rPr>
                  <w:sz w:val="36"/>
                </w:rPr>
                <w:alias w:val="Education:"/>
                <w:tag w:val="Education:"/>
                <w:id w:val="-2131392780"/>
                <w:placeholder>
                  <w:docPart w:val="9F7CBBC0BA4E4FBE9286ADF5D4165839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791CE7">
                  <w:rPr>
                    <w:sz w:val="36"/>
                  </w:rPr>
                  <w:t>Experience</w:t>
                </w:r>
              </w:sdtContent>
            </w:sdt>
          </w:p>
        </w:tc>
      </w:tr>
    </w:tbl>
    <w:p w14:paraId="6C3240B7" w14:textId="77777777" w:rsidR="005E088C" w:rsidRPr="00791CE7" w:rsidRDefault="00861767" w:rsidP="00B47E1E">
      <w:pPr>
        <w:pStyle w:val="Heading2"/>
        <w:rPr>
          <w:sz w:val="28"/>
        </w:rPr>
      </w:pPr>
      <w:r w:rsidRPr="00791CE7">
        <w:rPr>
          <w:sz w:val="28"/>
        </w:rPr>
        <w:t>Team</w:t>
      </w:r>
      <w:r w:rsidR="00E55872" w:rsidRPr="00791CE7">
        <w:rPr>
          <w:sz w:val="28"/>
        </w:rPr>
        <w:t xml:space="preserve"> Member</w:t>
      </w:r>
      <w:r w:rsidR="005E088C" w:rsidRPr="00791CE7">
        <w:rPr>
          <w:sz w:val="28"/>
        </w:rPr>
        <w:t xml:space="preserve"> | </w:t>
      </w:r>
      <w:r w:rsidR="00E55872" w:rsidRPr="00791CE7">
        <w:rPr>
          <w:rStyle w:val="Emphasis"/>
          <w:sz w:val="28"/>
        </w:rPr>
        <w:t>Topper’s Pizza</w:t>
      </w:r>
    </w:p>
    <w:p w14:paraId="5EE99A19" w14:textId="408EA6DC" w:rsidR="005E088C" w:rsidRPr="00791CE7" w:rsidRDefault="00861767" w:rsidP="004F199F">
      <w:pPr>
        <w:pStyle w:val="Heading3"/>
        <w:rPr>
          <w:sz w:val="28"/>
        </w:rPr>
      </w:pPr>
      <w:r w:rsidRPr="00791CE7">
        <w:rPr>
          <w:sz w:val="28"/>
        </w:rPr>
        <w:t>M</w:t>
      </w:r>
      <w:r w:rsidR="00343B17">
        <w:rPr>
          <w:sz w:val="28"/>
        </w:rPr>
        <w:t>a</w:t>
      </w:r>
      <w:r w:rsidRPr="00791CE7">
        <w:rPr>
          <w:sz w:val="28"/>
        </w:rPr>
        <w:t>y 2019</w:t>
      </w:r>
      <w:r w:rsidR="005E088C" w:rsidRPr="00791CE7">
        <w:rPr>
          <w:sz w:val="28"/>
        </w:rPr>
        <w:t xml:space="preserve"> – </w:t>
      </w:r>
      <w:r w:rsidRPr="00791CE7">
        <w:rPr>
          <w:sz w:val="28"/>
        </w:rPr>
        <w:t>July 2021</w:t>
      </w:r>
    </w:p>
    <w:p w14:paraId="42C9A765" w14:textId="77777777" w:rsidR="005E088C" w:rsidRPr="00791CE7" w:rsidRDefault="00C62B97" w:rsidP="005E088C">
      <w:pPr>
        <w:rPr>
          <w:sz w:val="24"/>
        </w:rPr>
      </w:pPr>
      <w:r w:rsidRPr="00791CE7">
        <w:rPr>
          <w:sz w:val="24"/>
        </w:rPr>
        <w:t>Maintained high standards of customer service in a fast-paced environment, clear communication with coworkers and management,</w:t>
      </w:r>
      <w:r w:rsidR="006B4D14" w:rsidRPr="00791CE7">
        <w:rPr>
          <w:sz w:val="24"/>
        </w:rPr>
        <w:t xml:space="preserve"> embraced teamwork with a positive mindset, </w:t>
      </w:r>
      <w:r w:rsidRPr="00791CE7">
        <w:rPr>
          <w:sz w:val="24"/>
        </w:rPr>
        <w:t xml:space="preserve">followed mandatory procedures, and took initiative in </w:t>
      </w:r>
      <w:r w:rsidR="00C300BE" w:rsidRPr="00791CE7">
        <w:rPr>
          <w:sz w:val="24"/>
        </w:rPr>
        <w:t>performing additional tasks.</w:t>
      </w:r>
    </w:p>
    <w:p w14:paraId="4D27A043" w14:textId="77777777" w:rsidR="005E088C" w:rsidRPr="00791CE7" w:rsidRDefault="005E088C" w:rsidP="005E088C">
      <w:pPr>
        <w:rPr>
          <w:sz w:val="24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791CE7" w14:paraId="08035D9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43C0AA0" w14:textId="77777777" w:rsidR="00143224" w:rsidRPr="00791CE7" w:rsidRDefault="00075B13" w:rsidP="00075B13">
            <w:pPr>
              <w:pStyle w:val="Icons"/>
              <w:rPr>
                <w:sz w:val="24"/>
              </w:rPr>
            </w:pPr>
            <w:r w:rsidRPr="00791CE7">
              <w:rPr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3D185F01" wp14:editId="6B01750A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E8C73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E705F44" w14:textId="77777777" w:rsidR="00143224" w:rsidRPr="00791CE7" w:rsidRDefault="005841EC" w:rsidP="00AD6216">
            <w:pPr>
              <w:pStyle w:val="Heading1"/>
              <w:outlineLvl w:val="0"/>
              <w:rPr>
                <w:sz w:val="36"/>
              </w:rPr>
            </w:pPr>
            <w:sdt>
              <w:sdtPr>
                <w:rPr>
                  <w:sz w:val="36"/>
                </w:rPr>
                <w:alias w:val="Skills:"/>
                <w:tag w:val="Skills:"/>
                <w:id w:val="-925109897"/>
                <w:placeholder>
                  <w:docPart w:val="2DAA5E6A59454FF6905A787F382DE3AB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791CE7">
                  <w:rPr>
                    <w:sz w:val="36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791CE7" w14:paraId="10CA491D" w14:textId="77777777" w:rsidTr="00565B06">
        <w:tc>
          <w:tcPr>
            <w:tcW w:w="4320" w:type="dxa"/>
          </w:tcPr>
          <w:p w14:paraId="042A31F1" w14:textId="77777777" w:rsidR="00F33C65" w:rsidRPr="00791CE7" w:rsidRDefault="00E20689" w:rsidP="00F33C65">
            <w:pPr>
              <w:pStyle w:val="ListBullet"/>
              <w:spacing w:after="80"/>
              <w:rPr>
                <w:sz w:val="24"/>
              </w:rPr>
            </w:pPr>
            <w:r w:rsidRPr="00791CE7">
              <w:rPr>
                <w:sz w:val="24"/>
              </w:rPr>
              <w:t>Game M</w:t>
            </w:r>
            <w:r w:rsidR="00F33C65" w:rsidRPr="00791CE7">
              <w:rPr>
                <w:sz w:val="24"/>
              </w:rPr>
              <w:t xml:space="preserve">echanics (C#, C++, Java) </w:t>
            </w:r>
          </w:p>
          <w:p w14:paraId="61CA93FC" w14:textId="77777777" w:rsidR="00F33C65" w:rsidRPr="00791CE7" w:rsidRDefault="00F33C65" w:rsidP="00F33C65">
            <w:pPr>
              <w:pStyle w:val="ListBullet"/>
              <w:spacing w:after="80"/>
              <w:rPr>
                <w:sz w:val="24"/>
              </w:rPr>
            </w:pPr>
            <w:r w:rsidRPr="00791CE7">
              <w:rPr>
                <w:sz w:val="24"/>
              </w:rPr>
              <w:t>Database Maintenance (SQL)</w:t>
            </w:r>
          </w:p>
          <w:p w14:paraId="339C158C" w14:textId="77777777" w:rsidR="00F33C65" w:rsidRPr="00791CE7" w:rsidRDefault="00F33C65" w:rsidP="00F33C65">
            <w:pPr>
              <w:pStyle w:val="ListBullet"/>
              <w:spacing w:after="80"/>
              <w:rPr>
                <w:sz w:val="24"/>
              </w:rPr>
            </w:pPr>
            <w:r w:rsidRPr="00791CE7">
              <w:rPr>
                <w:sz w:val="24"/>
              </w:rPr>
              <w:t>Web Development (HTML, CSS, PHP</w:t>
            </w:r>
            <w:r w:rsidR="00C023DE" w:rsidRPr="00791CE7">
              <w:rPr>
                <w:sz w:val="24"/>
              </w:rPr>
              <w:t>)</w:t>
            </w:r>
          </w:p>
          <w:p w14:paraId="05F35E06" w14:textId="77777777" w:rsidR="00E20689" w:rsidRPr="00791CE7" w:rsidRDefault="00E20689" w:rsidP="00E20689">
            <w:pPr>
              <w:pStyle w:val="ListBullet"/>
              <w:spacing w:after="80"/>
              <w:rPr>
                <w:sz w:val="24"/>
              </w:rPr>
            </w:pPr>
            <w:r w:rsidRPr="00791CE7">
              <w:rPr>
                <w:sz w:val="24"/>
              </w:rPr>
              <w:t>Game Engines (Unity, Unreal)</w:t>
            </w:r>
          </w:p>
          <w:p w14:paraId="646ACE90" w14:textId="77777777" w:rsidR="00E81287" w:rsidRPr="00791CE7" w:rsidRDefault="00F36F49" w:rsidP="00E81287">
            <w:pPr>
              <w:pStyle w:val="ListBullet"/>
              <w:spacing w:after="80"/>
              <w:rPr>
                <w:sz w:val="24"/>
              </w:rPr>
            </w:pPr>
            <w:r w:rsidRPr="00791CE7">
              <w:rPr>
                <w:sz w:val="24"/>
              </w:rPr>
              <w:t>Troubleshooting (Bugs, Tests, Validation)</w:t>
            </w:r>
          </w:p>
          <w:p w14:paraId="708367F7" w14:textId="77777777" w:rsidR="00583C83" w:rsidRPr="00791CE7" w:rsidRDefault="00583C83" w:rsidP="00E81287">
            <w:pPr>
              <w:pStyle w:val="ListBullet"/>
              <w:spacing w:after="80"/>
              <w:rPr>
                <w:sz w:val="24"/>
              </w:rPr>
            </w:pPr>
            <w:r w:rsidRPr="00791CE7">
              <w:rPr>
                <w:sz w:val="24"/>
              </w:rPr>
              <w:t>UI Design and Implementation</w:t>
            </w:r>
          </w:p>
        </w:tc>
        <w:tc>
          <w:tcPr>
            <w:tcW w:w="4320" w:type="dxa"/>
            <w:tcMar>
              <w:left w:w="576" w:type="dxa"/>
            </w:tcMar>
          </w:tcPr>
          <w:p w14:paraId="7C386005" w14:textId="77777777" w:rsidR="00583C83" w:rsidRPr="00791CE7" w:rsidRDefault="00583C83" w:rsidP="00583C83">
            <w:pPr>
              <w:pStyle w:val="ListBullet"/>
              <w:spacing w:after="80"/>
              <w:rPr>
                <w:sz w:val="24"/>
              </w:rPr>
            </w:pPr>
            <w:r w:rsidRPr="00791CE7">
              <w:rPr>
                <w:sz w:val="24"/>
              </w:rPr>
              <w:t>Bilingual (English and French)</w:t>
            </w:r>
          </w:p>
          <w:p w14:paraId="19C8923C" w14:textId="77777777" w:rsidR="00583C83" w:rsidRPr="00791CE7" w:rsidRDefault="00C51092" w:rsidP="00583C83">
            <w:pPr>
              <w:pStyle w:val="ListBullet"/>
              <w:spacing w:after="80"/>
              <w:rPr>
                <w:sz w:val="24"/>
              </w:rPr>
            </w:pPr>
            <w:r w:rsidRPr="00791CE7">
              <w:rPr>
                <w:sz w:val="24"/>
              </w:rPr>
              <w:t xml:space="preserve">Data </w:t>
            </w:r>
            <w:r w:rsidR="00A06928" w:rsidRPr="00791CE7">
              <w:rPr>
                <w:sz w:val="24"/>
              </w:rPr>
              <w:t>Analysis</w:t>
            </w:r>
          </w:p>
          <w:p w14:paraId="3E9EC95C" w14:textId="77777777" w:rsidR="00E81287" w:rsidRPr="00791CE7" w:rsidRDefault="00E81287" w:rsidP="00E81287">
            <w:pPr>
              <w:pStyle w:val="ListBullet"/>
              <w:spacing w:after="80"/>
              <w:rPr>
                <w:sz w:val="24"/>
              </w:rPr>
            </w:pPr>
            <w:r w:rsidRPr="00791CE7">
              <w:rPr>
                <w:sz w:val="24"/>
              </w:rPr>
              <w:t>Self-motivated</w:t>
            </w:r>
          </w:p>
          <w:p w14:paraId="6C9FA5C9" w14:textId="77777777" w:rsidR="00E20689" w:rsidRPr="00791CE7" w:rsidRDefault="00E20689" w:rsidP="00E20689">
            <w:pPr>
              <w:pStyle w:val="ListBullet"/>
              <w:spacing w:after="80"/>
              <w:rPr>
                <w:sz w:val="24"/>
              </w:rPr>
            </w:pPr>
            <w:r w:rsidRPr="00791CE7">
              <w:rPr>
                <w:sz w:val="24"/>
              </w:rPr>
              <w:t>Adaptability</w:t>
            </w:r>
          </w:p>
          <w:p w14:paraId="43A80848" w14:textId="77777777" w:rsidR="00E20689" w:rsidRPr="00791CE7" w:rsidRDefault="00E20689" w:rsidP="00E20689">
            <w:pPr>
              <w:pStyle w:val="ListBullet"/>
              <w:spacing w:after="80"/>
              <w:rPr>
                <w:sz w:val="24"/>
              </w:rPr>
            </w:pPr>
            <w:r w:rsidRPr="00791CE7">
              <w:rPr>
                <w:sz w:val="24"/>
              </w:rPr>
              <w:t>Collaboration</w:t>
            </w:r>
          </w:p>
          <w:p w14:paraId="20527A2A" w14:textId="77777777" w:rsidR="00E20689" w:rsidRPr="00791CE7" w:rsidRDefault="00E20689" w:rsidP="00E20689">
            <w:pPr>
              <w:pStyle w:val="ListBullet"/>
              <w:spacing w:after="80"/>
              <w:rPr>
                <w:sz w:val="24"/>
              </w:rPr>
            </w:pPr>
            <w:r w:rsidRPr="00791CE7">
              <w:rPr>
                <w:sz w:val="24"/>
              </w:rPr>
              <w:t>Project Management</w:t>
            </w:r>
          </w:p>
          <w:p w14:paraId="17256617" w14:textId="77777777" w:rsidR="00D373DC" w:rsidRPr="00791CE7" w:rsidRDefault="00D373DC" w:rsidP="00583C83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sz w:val="24"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7FD6A058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3B639F53" w14:textId="77777777" w:rsidR="00AC7C34" w:rsidRPr="00565B06" w:rsidRDefault="00AC7C34" w:rsidP="00075B13">
            <w:pPr>
              <w:pStyle w:val="Icons"/>
            </w:pPr>
          </w:p>
        </w:tc>
        <w:tc>
          <w:tcPr>
            <w:tcW w:w="8649" w:type="dxa"/>
          </w:tcPr>
          <w:p w14:paraId="77E3F90F" w14:textId="77777777" w:rsidR="00AC7C34" w:rsidRPr="00565B06" w:rsidRDefault="00AC7C34" w:rsidP="00D60F98">
            <w:pPr>
              <w:pStyle w:val="Heading1"/>
              <w:outlineLvl w:val="0"/>
            </w:pPr>
          </w:p>
        </w:tc>
      </w:tr>
    </w:tbl>
    <w:p w14:paraId="67D23F63" w14:textId="77777777" w:rsidR="007A0F44" w:rsidRPr="00565B06" w:rsidRDefault="007A0F44" w:rsidP="00C62B97"/>
    <w:sectPr w:rsidR="007A0F44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C9E88" w14:textId="77777777" w:rsidR="005841EC" w:rsidRDefault="005841EC" w:rsidP="00F534FB">
      <w:pPr>
        <w:spacing w:after="0"/>
      </w:pPr>
      <w:r>
        <w:separator/>
      </w:r>
    </w:p>
  </w:endnote>
  <w:endnote w:type="continuationSeparator" w:id="0">
    <w:p w14:paraId="4AAC00DA" w14:textId="77777777" w:rsidR="005841EC" w:rsidRDefault="005841EC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38F893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40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A3419" w14:textId="77777777" w:rsidR="005841EC" w:rsidRDefault="005841EC" w:rsidP="00F534FB">
      <w:pPr>
        <w:spacing w:after="0"/>
      </w:pPr>
      <w:r>
        <w:separator/>
      </w:r>
    </w:p>
  </w:footnote>
  <w:footnote w:type="continuationSeparator" w:id="0">
    <w:p w14:paraId="108A5861" w14:textId="77777777" w:rsidR="005841EC" w:rsidRDefault="005841EC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10F88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FACF8B6" wp14:editId="49CE246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F80EDF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196552">
    <w:abstractNumId w:val="9"/>
  </w:num>
  <w:num w:numId="2" w16cid:durableId="633684122">
    <w:abstractNumId w:val="9"/>
    <w:lvlOverride w:ilvl="0">
      <w:startOverride w:val="1"/>
    </w:lvlOverride>
  </w:num>
  <w:num w:numId="3" w16cid:durableId="1458525479">
    <w:abstractNumId w:val="10"/>
  </w:num>
  <w:num w:numId="4" w16cid:durableId="1497376378">
    <w:abstractNumId w:val="13"/>
  </w:num>
  <w:num w:numId="5" w16cid:durableId="1550608705">
    <w:abstractNumId w:val="8"/>
  </w:num>
  <w:num w:numId="6" w16cid:durableId="1553734111">
    <w:abstractNumId w:val="7"/>
  </w:num>
  <w:num w:numId="7" w16cid:durableId="391777274">
    <w:abstractNumId w:val="6"/>
  </w:num>
  <w:num w:numId="8" w16cid:durableId="756482829">
    <w:abstractNumId w:val="5"/>
  </w:num>
  <w:num w:numId="9" w16cid:durableId="1915822093">
    <w:abstractNumId w:val="4"/>
  </w:num>
  <w:num w:numId="10" w16cid:durableId="691149040">
    <w:abstractNumId w:val="3"/>
  </w:num>
  <w:num w:numId="11" w16cid:durableId="577062750">
    <w:abstractNumId w:val="2"/>
  </w:num>
  <w:num w:numId="12" w16cid:durableId="1322850856">
    <w:abstractNumId w:val="1"/>
  </w:num>
  <w:num w:numId="13" w16cid:durableId="265306805">
    <w:abstractNumId w:val="0"/>
  </w:num>
  <w:num w:numId="14" w16cid:durableId="924070087">
    <w:abstractNumId w:val="12"/>
  </w:num>
  <w:num w:numId="15" w16cid:durableId="19415219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68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24740"/>
    <w:rsid w:val="00230C98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43B17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60F9"/>
    <w:rsid w:val="00437B8B"/>
    <w:rsid w:val="00465113"/>
    <w:rsid w:val="00467F3F"/>
    <w:rsid w:val="004727C2"/>
    <w:rsid w:val="00476144"/>
    <w:rsid w:val="004915EA"/>
    <w:rsid w:val="004A4493"/>
    <w:rsid w:val="004B0A06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83C83"/>
    <w:rsid w:val="005841EC"/>
    <w:rsid w:val="0058509C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B4D14"/>
    <w:rsid w:val="006D65F8"/>
    <w:rsid w:val="006D6695"/>
    <w:rsid w:val="006F4D23"/>
    <w:rsid w:val="007175B9"/>
    <w:rsid w:val="007215A9"/>
    <w:rsid w:val="007253E8"/>
    <w:rsid w:val="00735140"/>
    <w:rsid w:val="007360A0"/>
    <w:rsid w:val="0073645E"/>
    <w:rsid w:val="007366E5"/>
    <w:rsid w:val="00745196"/>
    <w:rsid w:val="00751D52"/>
    <w:rsid w:val="00755346"/>
    <w:rsid w:val="00776E3A"/>
    <w:rsid w:val="007850D1"/>
    <w:rsid w:val="007857C8"/>
    <w:rsid w:val="00785FEB"/>
    <w:rsid w:val="00785FF6"/>
    <w:rsid w:val="00790E98"/>
    <w:rsid w:val="00791CE7"/>
    <w:rsid w:val="007A0F44"/>
    <w:rsid w:val="007A2D08"/>
    <w:rsid w:val="007A729F"/>
    <w:rsid w:val="007B3F4F"/>
    <w:rsid w:val="007C0E0E"/>
    <w:rsid w:val="007C153D"/>
    <w:rsid w:val="007C333C"/>
    <w:rsid w:val="007C34A8"/>
    <w:rsid w:val="007E4447"/>
    <w:rsid w:val="007E7052"/>
    <w:rsid w:val="007F71A4"/>
    <w:rsid w:val="008030EE"/>
    <w:rsid w:val="00812148"/>
    <w:rsid w:val="00814B43"/>
    <w:rsid w:val="00814FA5"/>
    <w:rsid w:val="0083016A"/>
    <w:rsid w:val="00846AAE"/>
    <w:rsid w:val="00855689"/>
    <w:rsid w:val="00861767"/>
    <w:rsid w:val="00867081"/>
    <w:rsid w:val="008671D0"/>
    <w:rsid w:val="008978E8"/>
    <w:rsid w:val="008A02C4"/>
    <w:rsid w:val="008A49A0"/>
    <w:rsid w:val="008A6538"/>
    <w:rsid w:val="008D4FC8"/>
    <w:rsid w:val="008D5A80"/>
    <w:rsid w:val="008E5483"/>
    <w:rsid w:val="008F4532"/>
    <w:rsid w:val="009255DE"/>
    <w:rsid w:val="00933CCA"/>
    <w:rsid w:val="0093795C"/>
    <w:rsid w:val="009411E8"/>
    <w:rsid w:val="00952C89"/>
    <w:rsid w:val="009540F4"/>
    <w:rsid w:val="00956B75"/>
    <w:rsid w:val="00961C25"/>
    <w:rsid w:val="009918BB"/>
    <w:rsid w:val="00991EA3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06928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84597"/>
    <w:rsid w:val="00A9077F"/>
    <w:rsid w:val="00AA04BD"/>
    <w:rsid w:val="00AA276C"/>
    <w:rsid w:val="00AB673E"/>
    <w:rsid w:val="00AC67F6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023DE"/>
    <w:rsid w:val="00C300BE"/>
    <w:rsid w:val="00C3233C"/>
    <w:rsid w:val="00C3763A"/>
    <w:rsid w:val="00C51092"/>
    <w:rsid w:val="00C60281"/>
    <w:rsid w:val="00C62B97"/>
    <w:rsid w:val="00C6749C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3DC"/>
    <w:rsid w:val="00D37FAD"/>
    <w:rsid w:val="00D5184A"/>
    <w:rsid w:val="00D5627D"/>
    <w:rsid w:val="00D60F98"/>
    <w:rsid w:val="00D6600D"/>
    <w:rsid w:val="00D70757"/>
    <w:rsid w:val="00D728D5"/>
    <w:rsid w:val="00D73C98"/>
    <w:rsid w:val="00D77483"/>
    <w:rsid w:val="00D7797C"/>
    <w:rsid w:val="00D83EA1"/>
    <w:rsid w:val="00D840DE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1590"/>
    <w:rsid w:val="00E066EE"/>
    <w:rsid w:val="00E07D28"/>
    <w:rsid w:val="00E20689"/>
    <w:rsid w:val="00E30CB9"/>
    <w:rsid w:val="00E379DC"/>
    <w:rsid w:val="00E46808"/>
    <w:rsid w:val="00E5521B"/>
    <w:rsid w:val="00E55872"/>
    <w:rsid w:val="00E61D86"/>
    <w:rsid w:val="00E61FB1"/>
    <w:rsid w:val="00E63862"/>
    <w:rsid w:val="00E665C1"/>
    <w:rsid w:val="00E72DA3"/>
    <w:rsid w:val="00E81287"/>
    <w:rsid w:val="00E959A3"/>
    <w:rsid w:val="00E97BD9"/>
    <w:rsid w:val="00EE0848"/>
    <w:rsid w:val="00F03B1E"/>
    <w:rsid w:val="00F03F2C"/>
    <w:rsid w:val="00F1202D"/>
    <w:rsid w:val="00F20962"/>
    <w:rsid w:val="00F217AB"/>
    <w:rsid w:val="00F33C65"/>
    <w:rsid w:val="00F35A06"/>
    <w:rsid w:val="00F36F49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B6E32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F67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ort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E40C87375441AAA94DA3EB4652F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3B67D-BE70-469A-80B0-6A80738ADD20}"/>
      </w:docPartPr>
      <w:docPartBody>
        <w:p w:rsidR="00AC780B" w:rsidRDefault="00810E65">
          <w:pPr>
            <w:pStyle w:val="F9E40C87375441AAA94DA3EB4652F1CF"/>
          </w:pPr>
          <w:r w:rsidRPr="009D0878">
            <w:t>Address</w:t>
          </w:r>
        </w:p>
      </w:docPartBody>
    </w:docPart>
    <w:docPart>
      <w:docPartPr>
        <w:name w:val="AA906041E951499DBD581B6EFF94D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75171-9306-420F-959C-F553FF5EE3C5}"/>
      </w:docPartPr>
      <w:docPartBody>
        <w:p w:rsidR="00AC780B" w:rsidRDefault="00810E65">
          <w:pPr>
            <w:pStyle w:val="AA906041E951499DBD581B6EFF94D207"/>
          </w:pPr>
          <w:r w:rsidRPr="009D0878">
            <w:t>Email</w:t>
          </w:r>
        </w:p>
      </w:docPartBody>
    </w:docPart>
    <w:docPart>
      <w:docPartPr>
        <w:name w:val="3C01B7C40C774094BFA3C71E004D3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BEDBD-A0AE-4085-8805-669B099E9EE9}"/>
      </w:docPartPr>
      <w:docPartBody>
        <w:p w:rsidR="00AC780B" w:rsidRDefault="00810E65">
          <w:pPr>
            <w:pStyle w:val="3C01B7C40C774094BFA3C71E004D37BA"/>
          </w:pPr>
          <w:r w:rsidRPr="009D0878">
            <w:t>LinkedIn Profile</w:t>
          </w:r>
        </w:p>
      </w:docPartBody>
    </w:docPart>
    <w:docPart>
      <w:docPartPr>
        <w:name w:val="FDDCECA269CC41B4967F3BC802517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7DC9F-6808-4F14-B96E-880C80657807}"/>
      </w:docPartPr>
      <w:docPartBody>
        <w:p w:rsidR="00AC780B" w:rsidRDefault="00810E65">
          <w:pPr>
            <w:pStyle w:val="FDDCECA269CC41B4967F3BC802517629"/>
          </w:pPr>
          <w:r w:rsidRPr="00565B06">
            <w:t>Education</w:t>
          </w:r>
        </w:p>
      </w:docPartBody>
    </w:docPart>
    <w:docPart>
      <w:docPartPr>
        <w:name w:val="9F7CBBC0BA4E4FBE9286ADF5D4165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C0169-880C-44CA-B29F-B4A65EBCDD6F}"/>
      </w:docPartPr>
      <w:docPartBody>
        <w:p w:rsidR="00AC780B" w:rsidRDefault="00810E65">
          <w:pPr>
            <w:pStyle w:val="9F7CBBC0BA4E4FBE9286ADF5D4165839"/>
          </w:pPr>
          <w:r w:rsidRPr="00565B06">
            <w:t>Experience</w:t>
          </w:r>
        </w:p>
      </w:docPartBody>
    </w:docPart>
    <w:docPart>
      <w:docPartPr>
        <w:name w:val="2DAA5E6A59454FF6905A787F382DE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5351A-FF76-43F6-B985-A93C83820132}"/>
      </w:docPartPr>
      <w:docPartBody>
        <w:p w:rsidR="00AC780B" w:rsidRDefault="00810E65">
          <w:pPr>
            <w:pStyle w:val="2DAA5E6A59454FF6905A787F382DE3AB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E65"/>
    <w:rsid w:val="00016266"/>
    <w:rsid w:val="001C0721"/>
    <w:rsid w:val="00810E65"/>
    <w:rsid w:val="00A959BC"/>
    <w:rsid w:val="00AC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E40C87375441AAA94DA3EB4652F1CF">
    <w:name w:val="F9E40C87375441AAA94DA3EB4652F1CF"/>
  </w:style>
  <w:style w:type="paragraph" w:customStyle="1" w:styleId="AA906041E951499DBD581B6EFF94D207">
    <w:name w:val="AA906041E951499DBD581B6EFF94D207"/>
  </w:style>
  <w:style w:type="paragraph" w:customStyle="1" w:styleId="3C01B7C40C774094BFA3C71E004D37BA">
    <w:name w:val="3C01B7C40C774094BFA3C71E004D37BA"/>
  </w:style>
  <w:style w:type="paragraph" w:customStyle="1" w:styleId="FDDCECA269CC41B4967F3BC802517629">
    <w:name w:val="FDDCECA269CC41B4967F3BC802517629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9F7CBBC0BA4E4FBE9286ADF5D4165839">
    <w:name w:val="9F7CBBC0BA4E4FBE9286ADF5D4165839"/>
  </w:style>
  <w:style w:type="paragraph" w:customStyle="1" w:styleId="2DAA5E6A59454FF6905A787F382DE3AB">
    <w:name w:val="2DAA5E6A59454FF6905A787F382DE3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Chelmsford, ON POM 1L0</CompanyAddress>
  <CompanyPhone>(705) 822-1735</CompanyPhone>
  <CompanyFax/>
  <CompanyEmail>jeffrey.franklin72@gmail.com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jeffreyfranklin.github.io</cp:keywords>
  <dc:description/>
  <cp:lastModifiedBy/>
  <cp:revision>1</cp:revision>
  <dcterms:created xsi:type="dcterms:W3CDTF">2022-04-25T23:18:00Z</dcterms:created>
  <dcterms:modified xsi:type="dcterms:W3CDTF">2022-05-21T06:27:00Z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